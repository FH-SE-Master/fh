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98" w:rsidRPr="00703A25" w:rsidRDefault="004E2847">
      <w:pPr>
        <w:pStyle w:val="Titel"/>
        <w:rPr>
          <w:lang w:val="de-DE"/>
        </w:rPr>
      </w:pPr>
      <w:proofErr w:type="spellStart"/>
      <w:r>
        <w:rPr>
          <w:lang w:val="de-DE"/>
        </w:rPr>
        <w:t>Usecases</w:t>
      </w:r>
      <w:proofErr w:type="spellEnd"/>
    </w:p>
    <w:p w:rsidR="004E2847" w:rsidRDefault="004E2847" w:rsidP="004E2847">
      <w:pPr>
        <w:pStyle w:val="berschrift1"/>
      </w:pPr>
      <w:r>
        <w:t xml:space="preserve">Am System </w:t>
      </w:r>
      <w:proofErr w:type="spellStart"/>
      <w:r>
        <w:t>anmelden</w:t>
      </w:r>
      <w:proofErr w:type="spellEnd"/>
      <w:r>
        <w:t>/</w:t>
      </w:r>
      <w:proofErr w:type="spellStart"/>
      <w:r>
        <w:t>abmelden</w:t>
      </w:r>
      <w:proofErr w:type="spellEnd"/>
    </w:p>
    <w:p w:rsidR="004E2847" w:rsidRDefault="004E2847" w:rsidP="004E2847">
      <w:pPr>
        <w:pStyle w:val="Listenabsatz"/>
        <w:numPr>
          <w:ilvl w:val="0"/>
          <w:numId w:val="4"/>
        </w:numPr>
      </w:pPr>
      <w:proofErr w:type="spellStart"/>
      <w:r>
        <w:t>Benutzerverwaltung</w:t>
      </w:r>
      <w:proofErr w:type="spellEnd"/>
    </w:p>
    <w:p w:rsidR="004E2847" w:rsidRDefault="004E2847" w:rsidP="004E2847">
      <w:pPr>
        <w:pStyle w:val="Listenabsatz"/>
        <w:numPr>
          <w:ilvl w:val="0"/>
          <w:numId w:val="4"/>
        </w:numPr>
      </w:pPr>
      <w:proofErr w:type="spellStart"/>
      <w:r>
        <w:t>Jeder</w:t>
      </w:r>
      <w:proofErr w:type="spellEnd"/>
      <w:r>
        <w:t xml:space="preserve"> </w:t>
      </w:r>
      <w:proofErr w:type="spellStart"/>
      <w:r>
        <w:t>Benutzer</w:t>
      </w:r>
      <w:proofErr w:type="spellEnd"/>
      <w:r>
        <w:t xml:space="preserve"> </w:t>
      </w:r>
      <w:proofErr w:type="spellStart"/>
      <w:r>
        <w:t>eigenen</w:t>
      </w:r>
      <w:proofErr w:type="spellEnd"/>
      <w:r>
        <w:t xml:space="preserve"> </w:t>
      </w:r>
      <w:proofErr w:type="spellStart"/>
      <w:r>
        <w:t>Benutzernamen</w:t>
      </w:r>
      <w:proofErr w:type="spellEnd"/>
      <w:r>
        <w:t xml:space="preserve"> + 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an das  System </w:t>
      </w:r>
      <w:proofErr w:type="spellStart"/>
      <w:r>
        <w:t>anmelden</w:t>
      </w:r>
      <w:proofErr w:type="spellEnd"/>
      <w:r>
        <w:t xml:space="preserve"> </w:t>
      </w:r>
      <w:proofErr w:type="spellStart"/>
      <w:r>
        <w:t>kann</w:t>
      </w:r>
      <w:proofErr w:type="spellEnd"/>
    </w:p>
    <w:p w:rsidR="004E2847" w:rsidRDefault="004E2847" w:rsidP="004E2847">
      <w:pPr>
        <w:pStyle w:val="Listenabsatz"/>
        <w:numPr>
          <w:ilvl w:val="0"/>
          <w:numId w:val="4"/>
        </w:numPr>
      </w:pPr>
      <w:proofErr w:type="spellStart"/>
      <w:r>
        <w:t>Wenn</w:t>
      </w:r>
      <w:proofErr w:type="spellEnd"/>
      <w:r>
        <w:t xml:space="preserve"> </w:t>
      </w:r>
      <w:proofErr w:type="spellStart"/>
      <w:r>
        <w:t>Benutzer</w:t>
      </w:r>
      <w:proofErr w:type="spellEnd"/>
      <w:r>
        <w:t xml:space="preserve"> </w:t>
      </w:r>
      <w:proofErr w:type="spellStart"/>
      <w:r>
        <w:t>Änderungen</w:t>
      </w:r>
      <w:proofErr w:type="spellEnd"/>
      <w:r>
        <w:t xml:space="preserve"> </w:t>
      </w:r>
      <w:proofErr w:type="spellStart"/>
      <w:r>
        <w:t>vornimmt</w:t>
      </w:r>
      <w:proofErr w:type="spellEnd"/>
      <w:r>
        <w:t xml:space="preserve">, </w:t>
      </w:r>
      <w:proofErr w:type="spellStart"/>
      <w:r>
        <w:t>wird</w:t>
      </w:r>
      <w:proofErr w:type="spellEnd"/>
      <w:r>
        <w:t xml:space="preserve"> sein </w:t>
      </w:r>
      <w:proofErr w:type="spellStart"/>
      <w:r>
        <w:t>Benutzername</w:t>
      </w:r>
      <w:proofErr w:type="spellEnd"/>
      <w:r>
        <w:t xml:space="preserve"> </w:t>
      </w:r>
      <w:proofErr w:type="spellStart"/>
      <w:r>
        <w:t>vermerkt</w:t>
      </w:r>
      <w:proofErr w:type="spellEnd"/>
    </w:p>
    <w:p w:rsidR="004E2847" w:rsidRPr="004E2847" w:rsidRDefault="004E2847" w:rsidP="004E2847">
      <w:pPr>
        <w:pStyle w:val="Listenabsatz"/>
        <w:numPr>
          <w:ilvl w:val="0"/>
          <w:numId w:val="4"/>
        </w:numPr>
      </w:pPr>
      <w:r>
        <w:t xml:space="preserve">Button </w:t>
      </w:r>
      <w:proofErr w:type="spellStart"/>
      <w:r>
        <w:t>abmelden</w:t>
      </w:r>
      <w:proofErr w:type="spellEnd"/>
    </w:p>
    <w:p w:rsidR="00CB6598" w:rsidRDefault="00DB7794">
      <w:pPr>
        <w:pStyle w:val="berschrift1"/>
        <w:rPr>
          <w:lang w:val="de-DE"/>
        </w:rPr>
      </w:pPr>
      <w:r>
        <w:rPr>
          <w:lang w:val="de-DE"/>
        </w:rPr>
        <w:t>AG anlegen/bearbeiten</w:t>
      </w:r>
    </w:p>
    <w:p w:rsidR="004E2847" w:rsidRPr="004E2847" w:rsidRDefault="004E2847" w:rsidP="004E284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ID</w:t>
      </w:r>
    </w:p>
    <w:p w:rsidR="00CB6598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Vorname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Nachname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Adresse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Telefonnummer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eMail</w:t>
      </w:r>
      <w:proofErr w:type="spellEnd"/>
      <w:r>
        <w:rPr>
          <w:lang w:val="de-DE"/>
        </w:rPr>
        <w:t xml:space="preserve"> Adresse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Bewilligungszeitraum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Pflegegeld Stufe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Einkommen monatlich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Festgelegter Betreuungsbedarf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Fahrtkostenzusatz pro KM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Stundensatz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Stundensatz zur Auszahlung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Beitrag aus Einkommen (immer gleich??)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Höchstgrenzen für KB aus Pflegegeld (immer gleich??)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Zusätzlich: Kontaktdaten von Kontaktpersonen??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Anzahl Assistenten / Liste aller Assistenten, die für AG arbeiten</w:t>
      </w:r>
    </w:p>
    <w:p w:rsidR="00DB7794" w:rsidRDefault="00DB7794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Mit Assistent verknüpfen</w:t>
      </w:r>
      <w:r w:rsidR="004E2847">
        <w:rPr>
          <w:lang w:val="de-DE"/>
        </w:rPr>
        <w:t xml:space="preserve"> / </w:t>
      </w:r>
      <w:proofErr w:type="spellStart"/>
      <w:r w:rsidR="004E2847">
        <w:rPr>
          <w:lang w:val="de-DE"/>
        </w:rPr>
        <w:t>Constraint</w:t>
      </w:r>
      <w:proofErr w:type="spellEnd"/>
      <w:r w:rsidR="004E2847">
        <w:rPr>
          <w:lang w:val="de-DE"/>
        </w:rPr>
        <w:t>: ein Assistent nicht doppelt bei einem AG</w:t>
      </w:r>
    </w:p>
    <w:p w:rsidR="004E2847" w:rsidRDefault="004E2847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Aktiv/inaktiv</w:t>
      </w:r>
    </w:p>
    <w:p w:rsidR="004E2847" w:rsidRDefault="004E2847" w:rsidP="00DB779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Bei Änderung wichtiger Felder:  beim Speichern Meldung (wirklich speichern?)</w:t>
      </w:r>
    </w:p>
    <w:p w:rsidR="00DB7794" w:rsidRDefault="004E2847" w:rsidP="004E2847">
      <w:pPr>
        <w:pStyle w:val="berschrift1"/>
        <w:rPr>
          <w:lang w:val="de-DE"/>
        </w:rPr>
      </w:pPr>
      <w:r>
        <w:rPr>
          <w:lang w:val="de-DE"/>
        </w:rPr>
        <w:t>PA anlegen/bearbeiten</w:t>
      </w:r>
    </w:p>
    <w:p w:rsidR="004E2847" w:rsidRPr="004E2847" w:rsidRDefault="004E2847" w:rsidP="004E2847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ID</w:t>
      </w:r>
    </w:p>
    <w:p w:rsidR="004E2847" w:rsidRDefault="004E2847" w:rsidP="004E284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Vorname</w:t>
      </w:r>
    </w:p>
    <w:p w:rsidR="004E2847" w:rsidRDefault="004E2847" w:rsidP="004E284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Nachname</w:t>
      </w:r>
    </w:p>
    <w:p w:rsidR="004E2847" w:rsidRDefault="004E2847" w:rsidP="004E284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Adresse</w:t>
      </w:r>
    </w:p>
    <w:p w:rsidR="004E2847" w:rsidRDefault="004E2847" w:rsidP="004E284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Telefonnummer</w:t>
      </w:r>
    </w:p>
    <w:p w:rsidR="004E2847" w:rsidRDefault="004E2847" w:rsidP="004E2847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eMail</w:t>
      </w:r>
      <w:proofErr w:type="spellEnd"/>
      <w:r>
        <w:rPr>
          <w:lang w:val="de-DE"/>
        </w:rPr>
        <w:t xml:space="preserve"> Adresse</w:t>
      </w:r>
    </w:p>
    <w:p w:rsidR="004E2847" w:rsidRDefault="004E2847" w:rsidP="004E284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aktiv/inaktiv</w:t>
      </w:r>
    </w:p>
    <w:p w:rsidR="004E2847" w:rsidRDefault="004E2847" w:rsidP="004E284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arbeitet bei (nur in PA Übersicht??)</w:t>
      </w:r>
    </w:p>
    <w:p w:rsidR="004E2847" w:rsidRDefault="004E2847" w:rsidP="002B7F47">
      <w:pPr>
        <w:rPr>
          <w:lang w:val="de-DE"/>
        </w:rPr>
      </w:pPr>
    </w:p>
    <w:p w:rsidR="004E2847" w:rsidRDefault="004E2847" w:rsidP="004E2847">
      <w:pPr>
        <w:pStyle w:val="berschrift1"/>
        <w:rPr>
          <w:lang w:val="de-DE"/>
        </w:rPr>
      </w:pPr>
      <w:r>
        <w:rPr>
          <w:lang w:val="de-DE"/>
        </w:rPr>
        <w:lastRenderedPageBreak/>
        <w:t>Monatliche Abrechnung</w:t>
      </w:r>
    </w:p>
    <w:p w:rsidR="004E2847" w:rsidRDefault="004E2847" w:rsidP="004E284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für jeden Auftraggeber</w:t>
      </w:r>
    </w:p>
    <w:p w:rsidR="004E2847" w:rsidRDefault="004E2847" w:rsidP="004E284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Eingabefelder wie im </w:t>
      </w:r>
      <w:proofErr w:type="spellStart"/>
      <w:r>
        <w:rPr>
          <w:lang w:val="de-DE"/>
        </w:rPr>
        <w:t>Excelsheet</w:t>
      </w:r>
      <w:proofErr w:type="spellEnd"/>
    </w:p>
    <w:p w:rsidR="004E2847" w:rsidRDefault="004E2847" w:rsidP="004E284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Gefahrene Kilometer</w:t>
      </w:r>
      <w:r w:rsidR="001C32F6">
        <w:rPr>
          <w:lang w:val="de-DE"/>
        </w:rPr>
        <w:t>/Fahrtkosten</w:t>
      </w:r>
      <w:r>
        <w:rPr>
          <w:lang w:val="de-DE"/>
        </w:rPr>
        <w:t xml:space="preserve"> werden pro PA </w:t>
      </w:r>
      <w:proofErr w:type="spellStart"/>
      <w:r>
        <w:rPr>
          <w:lang w:val="de-DE"/>
        </w:rPr>
        <w:t>abgespeichert</w:t>
      </w:r>
      <w:proofErr w:type="gramStart"/>
      <w:r>
        <w:rPr>
          <w:lang w:val="de-DE"/>
        </w:rPr>
        <w:t>,damit</w:t>
      </w:r>
      <w:proofErr w:type="spellEnd"/>
      <w:proofErr w:type="gramEnd"/>
      <w:r>
        <w:rPr>
          <w:lang w:val="de-DE"/>
        </w:rPr>
        <w:t xml:space="preserve"> eine Übersicht über gefahrene Kilometer erstellt werden kann.</w:t>
      </w:r>
    </w:p>
    <w:p w:rsidR="004E2847" w:rsidRDefault="004E2847" w:rsidP="004E2847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Stunden</w:t>
      </w:r>
      <w:r w:rsidR="001C32F6">
        <w:rPr>
          <w:lang w:val="de-DE"/>
        </w:rPr>
        <w:t xml:space="preserve"> (bewilligte + tatsächlich verbrauchte)</w:t>
      </w:r>
      <w:r>
        <w:rPr>
          <w:lang w:val="de-DE"/>
        </w:rPr>
        <w:t xml:space="preserve"> werden pro AG gespeichert (wegen Übersicht)</w:t>
      </w:r>
    </w:p>
    <w:p w:rsidR="001C32F6" w:rsidRDefault="001C32F6" w:rsidP="001C32F6">
      <w:pPr>
        <w:ind w:left="360"/>
        <w:rPr>
          <w:lang w:val="de-DE"/>
        </w:rPr>
      </w:pPr>
    </w:p>
    <w:p w:rsidR="001C32F6" w:rsidRDefault="001C32F6" w:rsidP="001C32F6">
      <w:pPr>
        <w:pStyle w:val="berschrift1"/>
        <w:rPr>
          <w:lang w:val="de-DE"/>
        </w:rPr>
      </w:pPr>
      <w:r>
        <w:rPr>
          <w:lang w:val="de-DE"/>
        </w:rPr>
        <w:t>Übersichten</w:t>
      </w:r>
    </w:p>
    <w:p w:rsidR="001C32F6" w:rsidRDefault="002B7F47" w:rsidP="001C32F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Monatsübersicht pro Auftraggeber (Abrechnung)</w:t>
      </w:r>
    </w:p>
    <w:p w:rsidR="002B7F47" w:rsidRDefault="002B7F47" w:rsidP="001C32F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Alle Auftraggeber / nur aktive</w:t>
      </w:r>
    </w:p>
    <w:p w:rsidR="002B7F47" w:rsidRDefault="002B7F47" w:rsidP="001C32F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Alle PA / nur aktive</w:t>
      </w:r>
    </w:p>
    <w:p w:rsidR="002B7F47" w:rsidRPr="001C32F6" w:rsidRDefault="002B7F47" w:rsidP="001C32F6">
      <w:pPr>
        <w:pStyle w:val="Listenabsatz"/>
        <w:numPr>
          <w:ilvl w:val="0"/>
          <w:numId w:val="8"/>
        </w:numPr>
        <w:rPr>
          <w:lang w:val="de-DE"/>
        </w:rPr>
      </w:pPr>
      <w:bookmarkStart w:id="0" w:name="_GoBack"/>
      <w:bookmarkEnd w:id="0"/>
    </w:p>
    <w:p w:rsidR="004E2847" w:rsidRPr="004E2847" w:rsidRDefault="004E2847" w:rsidP="004E2847">
      <w:pPr>
        <w:rPr>
          <w:lang w:val="de-DE"/>
        </w:rPr>
      </w:pPr>
    </w:p>
    <w:p w:rsidR="004E2847" w:rsidRPr="004E2847" w:rsidRDefault="004E2847" w:rsidP="004E2847">
      <w:pPr>
        <w:rPr>
          <w:lang w:val="de-DE"/>
        </w:rPr>
      </w:pPr>
    </w:p>
    <w:p w:rsidR="004E2847" w:rsidRPr="004E2847" w:rsidRDefault="004E2847" w:rsidP="004E2847">
      <w:pPr>
        <w:rPr>
          <w:lang w:val="de-DE"/>
        </w:rPr>
      </w:pPr>
    </w:p>
    <w:sectPr w:rsidR="004E2847" w:rsidRPr="004E28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6722"/>
    <w:multiLevelType w:val="hybridMultilevel"/>
    <w:tmpl w:val="8B78E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E054E"/>
    <w:multiLevelType w:val="hybridMultilevel"/>
    <w:tmpl w:val="3F1C7B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92C8D"/>
    <w:multiLevelType w:val="hybridMultilevel"/>
    <w:tmpl w:val="CF94FC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906B7"/>
    <w:multiLevelType w:val="hybridMultilevel"/>
    <w:tmpl w:val="8D66F1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954BF"/>
    <w:multiLevelType w:val="hybridMultilevel"/>
    <w:tmpl w:val="BBF2AE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43970"/>
    <w:multiLevelType w:val="hybridMultilevel"/>
    <w:tmpl w:val="664878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94"/>
    <w:rsid w:val="001C32F6"/>
    <w:rsid w:val="002B7F47"/>
    <w:rsid w:val="004E2847"/>
    <w:rsid w:val="00703A25"/>
    <w:rsid w:val="008E12EB"/>
    <w:rsid w:val="00CB6598"/>
    <w:rsid w:val="00DB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5F458-47E5-4316-93ED-AF86BAFD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Pr>
      <w:b/>
      <w:bCs/>
      <w:caps w:val="0"/>
      <w:smallCaps/>
      <w:spacing w:val="1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ervorhebung">
    <w:name w:val="Emphasis"/>
    <w:basedOn w:val="Absatz-Standardschriftart"/>
    <w:uiPriority w:val="20"/>
    <w:qFormat/>
    <w:rPr>
      <w:i/>
      <w:i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Absatz-Standardschriftart"/>
    <w:unhideWhenUsed/>
    <w:rPr>
      <w:color w:val="4FB8C1" w:themeColor="text2" w:themeTint="99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i\AppData\Roaming\Microsoft\Templates\Design%20Ion%20(leer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Ion (leer).dotx</Template>
  <TotalTime>0</TotalTime>
  <Pages>2</Pages>
  <Words>188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Kathi</dc:creator>
  <cp:keywords/>
  <cp:lastModifiedBy>Kathi Zei</cp:lastModifiedBy>
  <cp:revision>2</cp:revision>
  <dcterms:created xsi:type="dcterms:W3CDTF">2015-03-17T15:23:00Z</dcterms:created>
  <dcterms:modified xsi:type="dcterms:W3CDTF">2015-03-17T15:55:00Z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