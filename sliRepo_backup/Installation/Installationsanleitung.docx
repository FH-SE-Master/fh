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27830134"/>
        <w:docPartObj>
          <w:docPartGallery w:val="Cover Pages"/>
          <w:docPartUnique/>
        </w:docPartObj>
      </w:sdtPr>
      <w:sdtEndPr>
        <w:rPr>
          <w:sz w:val="72"/>
          <w:szCs w:val="72"/>
          <w:lang w:val="de-DE"/>
        </w:rPr>
      </w:sdtEndPr>
      <w:sdtContent>
        <w:p w:rsidR="009B67B0" w:rsidRDefault="009B67B0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6" name="Rechteck 3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2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B67B0" w:rsidRDefault="009B67B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22.6.2015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9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0" name="Freihand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ihand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ihand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ihand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ihand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ihand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ihand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ihand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ihand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ihand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ihand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ihand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2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3" name="Freihand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ihand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ihand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ihand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ihand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ihand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M8aFr0QkAADpBAEADgAAAAAAAAAAAAAAAAAu&#10;AgAAZHJzL2Uyb0RvYy54bWxQSwECLQAUAAYACAAAACEAT/eVMt0AAAAGAQAADwAAAAAAAAAAAAAA&#10;AACeJgAAZHJzL2Rvd25yZXYueG1sUEsFBgAAAAAEAAQA8wAAAKgnAAAAAA==&#10;">
                    <v:rect id="Rechteck 3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kRcMA&#10;AADbAAAADwAAAGRycy9kb3ducmV2LnhtbESPwWrDMBBE74X8g9hAb42cFkJxo4S0YOip4DiQHBdr&#10;K5taK0faJs7fV4VCj8PMvGHW28kP6kIx9YENLBcFKOI22J6dgUNTPTyDSoJscQhMBm6UYLuZ3a2x&#10;tOHKNV324lSGcCrRQCcyllqntiOPaRFG4ux9huhRsoxO24jXDPeDfiyKlfbYc17ocKS3jtqv/bc3&#10;cKzj+ZA+mvqGIq9NVe1O7uSMuZ9PuxdQQpP8h//a79bA0wp+v+Q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MkRcMAAADbAAAADwAAAAAAAAAAAAAAAACYAgAAZHJzL2Rv&#10;d25yZXYueG1sUEsFBgAAAAAEAAQA9QAAAIgDAAAAAA==&#10;" fillcolor="#4e3b30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WGMQA&#10;AADbAAAADwAAAGRycy9kb3ducmV2LnhtbESPT2vCQBTE74V+h+UVvDUbFRpJXUMpFIReWg0Eb6/Z&#10;Z/6YfZtmtyZ++64geBxm5jfMOptMJ840uMaygnkUgyAurW64UpDvP55XIJxH1thZJgUXcpBtHh/W&#10;mGo78jedd74SAcIuRQW1930qpStrMugi2xMH72gHgz7IoZJ6wDHATScXcfwiDTYcFmrs6b2m8rT7&#10;Mwo6xkPi55/28lMUv+2+/WpyHpWaPU1vryA8Tf4evrW3WsEygeuX8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nlhjEAAAA2wAAAA8AAAAAAAAAAAAAAAAAmAIAAGRycy9k&#10;b3ducmV2LnhtbFBLBQYAAAAABAAEAPUAAACJAwAAAAA=&#10;" adj="18883" fillcolor="#f0a22e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B67B0" w:rsidRDefault="009B67B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22.6.2015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o:lock v:ext="edit" aspectratio="t"/>
                        <v:shape id="Freihandform 4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oRr0A&#10;AADbAAAADwAAAGRycy9kb3ducmV2LnhtbERPy6rCMBDdX/AfwghuLpoqIlKNIqJUl772QzO21WZS&#10;mlirX28WgsvDec+XrSlFQ7UrLCsYDiIQxKnVBWcKzqdtfwrCeWSNpWVS8CIHy0Xnb46xtk8+UHP0&#10;mQgh7GJUkHtfxVK6NCeDbmAr4sBdbW3QB1hnUtf4DOGmlKMomkiDBYeGHCta55Tejw+jQL9PiW1M&#10;kq3/L/vNdZVMd8nNKdXrtqsZCE+t/4m/7p1WMA7r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f8oRr0AAADbAAAADwAAAAAAAAAAAAAAAACYAgAAZHJzL2Rvd25yZXYu&#10;eG1sUEsFBgAAAAAEAAQA9QAAAIIDAAAAAA==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4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w7R8MA&#10;AADbAAAADwAAAGRycy9kb3ducmV2LnhtbESPQWsCMRSE74L/IbyCN81aqshqlFVo8dJD1R/w3Dw3&#10;WzcvSxLd9d83gtDjMDPfMKtNbxtxJx9qxwqmkwwEcel0zZWC0/FzvAARIrLGxjEpeFCAzXo4WGGu&#10;Xcc/dD/ESiQIhxwVmBjbXMpQGrIYJq4lTt7FeYsxSV9J7bFLcNvI9yybS4s1pwWDLe0MldfDzSq4&#10;6fnuazbrr7/nzhX+8r0t9s4oNXrriyWISH38D7/ae63gYwrPL+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w7R8MAAADbAAAADwAAAAAAAAAAAAAAAACYAgAAZHJzL2Rv&#10;d25yZXYueG1sUEsFBgAAAAAEAAQA9QAAAIgDAAAAAA==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4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MhMUA&#10;AADbAAAADwAAAGRycy9kb3ducmV2LnhtbESPzWrDMBCE74W8g9hAb40c15TiRAkhUHBKoeSHQG6L&#10;tbXdWCsjyYn99lWh0OMwM98wy/VgWnEj5xvLCuazBARxaXXDlYLT8e3pFYQPyBpby6RgJA/r1eRh&#10;ibm2d97T7RAqESHsc1RQh9DlUvqyJoN+Zjvi6H1ZZzBE6SqpHd4j3LQyTZIXabDhuFBjR9uayuuh&#10;Nwo+s/Ebd73Zp8/HZOfwoyvezxelHqfDZgEi0BD+w3/tQivIUv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cyExQAAANsAAAAPAAAAAAAAAAAAAAAAAJgCAABkcnMv&#10;ZG93bnJldi54bWxQSwUGAAAAAAQABAD1AAAAigMAAAAA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4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IFMAA&#10;AADbAAAADwAAAGRycy9kb3ducmV2LnhtbERPy4rCMBTdC/5DuII7TasiQzUtMjDows34YLaX5toW&#10;m5tOk9HWr58IgsvDea+zztTiRq2rLCuIpxEI4tzqigsFp+PX5AOE88gaa8ukoCcHWTocrDHR9s7f&#10;dDv4QoQQdgkqKL1vEildXpJBN7UNceAutjXoA2wLqVu8h3BTy1kULaXBikNDiQ19lpRfD39GwU/x&#10;iJrZr4/j7bkPwx6V3u17pcajbrMC4anzb/HLvdMKFnN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VIFMAAAADbAAAADwAAAAAAAAAAAAAAAACYAgAAZHJzL2Rvd25y&#10;ZXYueG1sUEsFBgAAAAAEAAQA9QAAAIUD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4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XmcQA&#10;AADbAAAADwAAAGRycy9kb3ducmV2LnhtbESPS2vDMBCE74H+B7GF3hK5IY/WjWxKIKUkpzil0NvW&#10;Wj+otTKSmjj/PgoEchxm5htmlQ+mE0dyvrWs4HmSgCAurW65VvB12IxfQPiArLGzTArO5CHPHkYr&#10;TLU98Z6ORahFhLBPUUETQp9K6cuGDPqJ7YmjV1lnMETpaqkdniLcdHKaJAtpsOW40GBP64bKv+Lf&#10;KLCSXEXfy/Z1ujWLXfj5qOa/Rqmnx+H9DUSgIdzDt/anVjCbwfVL/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qF5nEAAAA2wAAAA8AAAAAAAAAAAAAAAAAmAIAAGRycy9k&#10;b3ducmV2LnhtbFBLBQYAAAAABAAEAPUAAACJAw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4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/R0MEA&#10;AADbAAAADwAAAGRycy9kb3ducmV2LnhtbESPQWsCMRSE70L/Q3iCN81atMjWKCoI9VirPT83z03Y&#10;zcuSpLr+e1Mo9DjMzDfMct27VtwoROtZwXRSgCCuvLZcKzh97ccLEDEha2w9k4IHRVivXgZLLLW/&#10;8yfdjqkWGcKxRAUmpa6UMlaGHMaJ74izd/XBYcoy1FIHvGe4a+VrUbxJh5bzgsGOdoaq5vjjFAST&#10;ts1pHrazZvd92F+svZy9VWo07DfvIBL16T/81/7QCmZz+P2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P0dDBAAAA2wAAAA8AAAAAAAAAAAAAAAAAmAIAAGRycy9kb3du&#10;cmV2LnhtbFBLBQYAAAAABAAEAPUAAACGAw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reihandform 4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+2LcIA&#10;AADbAAAADwAAAGRycy9kb3ducmV2LnhtbESPwWrDMBBE74H+g9hCLyGRG0oIjuXQFhrnVmrnAxZr&#10;Y5tIKyOpjvP3VaHQ4zAzb5jiMFsjJvJhcKzgeZ2BIG6dHrhTcG4+VjsQISJrNI5JwZ0CHMqHRYG5&#10;djf+oqmOnUgQDjkq6GMccylD25PFsHYjcfIuzluMSfpOao+3BLdGbrJsKy0OnBZ6HOm9p/Zaf1sF&#10;pl66YzNS9zmdKmfub9WFfKXU0+P8ugcRaY7/4b/2SSt42cL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7YtwgAAANsAAAAPAAAAAAAAAAAAAAAAAJgCAABkcnMvZG93&#10;bnJldi54bWxQSwUGAAAAAAQABAD1AAAAhwMAAAAA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4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L30cMA&#10;AADbAAAADwAAAGRycy9kb3ducmV2LnhtbESPQUsDMRSE70L/Q3gFbzZb0Spr01IVwZNiFcTbY/Oa&#10;rG5eQhI3239vBMHjMDPfMOvt5AYxUky9ZwXLRQOCuPO6Z6Pg7fXh7BpEysgaB8+k4EgJtpvZyRpb&#10;7Qu/0LjPRlQIpxYV2JxDK2XqLDlMCx+Iq3fw0WGuMhqpI5YKd4M8b5qVdNhzXbAY6M5S97X/dgre&#10;V6aEy2I/PkO5PZrn+8NTtKNSp/NpdwMi05T/w3/tR63g4gp+v9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L30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4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s028QA&#10;AADbAAAADwAAAGRycy9kb3ducmV2LnhtbERPTWvCQBC9C/6HZYRepG4apEjqKtJSlRYhjVLwNmbH&#10;JDQ7G7KrJv313UPB4+N9z5edqcWVWldZVvA0iUAQ51ZXXCg47N8fZyCcR9ZYWyYFPTlYLoaDOSba&#10;3viLrpkvRAhhl6CC0vsmkdLlJRl0E9sQB+5sW4M+wLaQusVbCDe1jKPoWRqsODSU2NBrSflPdjEK&#10;dh/+yOM0PcW/m/Xbuv+OP9M+Vuph1K1eQHjq/F38795qBdMwN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rNNvEAAAA2wAAAA8AAAAAAAAAAAAAAAAAmAIAAGRycy9k&#10;b3ducmV2LnhtbFBLBQYAAAAABAAEAPUAAACJAwAAAAA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4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NH8UA&#10;AADbAAAADwAAAGRycy9kb3ducmV2LnhtbESPQWvCQBSE7wX/w/IKvdVNRYqmrqKCtp7E2EO8PbLP&#10;bDD7Nma3mv57VxA8DjPzDTOZdbYWF2p95VjBRz8BQVw4XXGp4He/eh+B8AFZY+2YFPyTh9m09zLB&#10;VLsr7+iShVJECPsUFZgQmlRKXxiy6PuuIY7e0bUWQ5RtKXWL1wi3tRwkyae0WHFcMNjQ0lBxyv6s&#10;gvN8vdHfh+Fhm412+cKc8/Vgkyv19trNv0AE6sIz/Gj/aAXDM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E0fxQAAANsAAAAPAAAAAAAAAAAAAAAAAJgCAABkcnMv&#10;ZG93bnJldi54bWxQSwUGAAAAAAQABAD1AAAAigM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reihandform 5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+jsEA&#10;AADbAAAADwAAAGRycy9kb3ducmV2LnhtbERPz2vCMBS+D/wfwhO8zVRB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xfo7BAAAA2wAAAA8AAAAAAAAAAAAAAAAAmAIAAGRycy9kb3du&#10;cmV2LnhtbFBLBQYAAAAABAAEAPUAAACGAw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reihandform 5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Y48UA&#10;AADbAAAADwAAAGRycy9kb3ducmV2LnhtbESPT2vCQBTE70K/w/IKvZmNQou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JjjxQAAANsAAAAPAAAAAAAAAAAAAAAAAJgCAABkcnMv&#10;ZG93bnJldi54bWxQSwUGAAAAAAQABAD1AAAAigM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o:lock v:ext="edit" aspectratio="t"/>
                        <v:shape id="Freihandform 5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yJg8cA&#10;AADbAAAADwAAAGRycy9kb3ducmV2LnhtbESPT0vDQBTE74LfYXlCb3ajRZGYTRGh1YNt7R/B4yP7&#10;TKLZt2l2k6x+elcQehxm5jdMNg+mEQN1rras4GqagCAurK65VHDYLy7vQDiPrLGxTAq+ycE8Pz/L&#10;MNV25C0NO1+KCGGXooLK+zaV0hUVGXRT2xJH78N2Bn2UXSl1h2OEm0ZeJ8mtNFhzXKiwpceKiq9d&#10;bxSsVz/vm6fXfvH5Esyxf1uH5WoTlJpchId7EJ6CP4X/289awc0M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8iYPHAAAA2wAAAA8AAAAAAAAAAAAAAAAAmAIAAGRy&#10;cy9kb3ducmV2LnhtbFBLBQYAAAAABAAEAPUAAACMAwAAAAA=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5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lvCsMA&#10;AADbAAAADwAAAGRycy9kb3ducmV2LnhtbESP3YrCMBSE7wXfIZwFb2RNKyrSbRTxh/VqxeoDHJrT&#10;H7Y5KU3U+vYbQdjLYWa+YdJ1bxpxp87VlhXEkwgEcW51zaWC6+XwuQThPLLGxjIpeJKD9Wo4SDHR&#10;9sFnume+FAHCLkEFlfdtIqXLKzLoJrYlDl5hO4M+yK6UusNHgJtGTqNoIQ3WHBYqbGlbUf6b3YyC&#10;7Idv7X7O19PuNO7N9yI2xTZWavTRb75AeOr9f/jdPmoF8x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lvCsMAAADbAAAADwAAAAAAAAAAAAAAAACYAgAAZHJzL2Rv&#10;d25yZXYueG1sUEsFBgAAAAAEAAQA9QAAAIgDAAAAAA==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5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soh8UA&#10;AADbAAAADwAAAGRycy9kb3ducmV2LnhtbESPzWsCMRTE74L/Q3hCb5pVUWQ1ihSqPS3149Dj6+bt&#10;B25ewia62/71TaHgcZiZ3zCbXW8a8aDW15YVTCcJCOLc6ppLBdfL23gFwgdkjY1lUvBNHnbb4WCD&#10;qbYdn+hxDqWIEPYpKqhCcKmUPq/IoJ9YRxy9wrYGQ5RtKXWLXYSbRs6SZCkN1hwXKnT0WlF+O9+N&#10;guLwcTPHz+Jn9XXvjvN9lrm5y5R6GfX7NYhAfXiG/9vvWsFiAX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yiHxQAAANsAAAAPAAAAAAAAAAAAAAAAAJgCAABkcnMv&#10;ZG93bnJldi54bWxQSwUGAAAAAAQABAD1AAAAigM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5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nlJ8IA&#10;AADbAAAADwAAAGRycy9kb3ducmV2LnhtbESPQWsCMRSE74X+h/CE3mqi1FW2RimCpQgeuur9sXnd&#10;LG5elk10139vBKHHYWa+YZbrwTXiSl2oPWuYjBUI4tKbmisNx8P2fQEiRGSDjWfScKMA69XryxJz&#10;43v+pWsRK5EgHHLUYGNscylDaclhGPuWOHl/vnMYk+wqaTrsE9w1cqpUJh3WnBYstrSxVJ6Li9PA&#10;u2mw3Adlsv3i4zb/PqnJ9qT122j4+gQRaYj/4Wf7x2iYZfD4k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eUnwgAAANsAAAAPAAAAAAAAAAAAAAAAAJgCAABkcnMvZG93&#10;bnJldi54bWxQSwUGAAAAAAQABAD1AAAAhwMAAAAA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5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xFcQA&#10;AADbAAAADwAAAGRycy9kb3ducmV2LnhtbESPT4vCMBTE74LfITzBm6Yr+IdqlF0XQbyo3RX09mje&#10;tmWbl9JEW7+9EQSPw8z8hlmsWlOKG9WusKzgYxiBIE6tLjhT8PuzGcxAOI+ssbRMCu7kYLXsdhYY&#10;a9vwkW6Jz0SAsItRQe59FUvp0pwMuqGtiIP3Z2uDPsg6k7rGJsBNKUdRNJEGCw4LOVa0zin9T65G&#10;QXX4+m7WF7crTqNZ6++n7f6SnZXq99rPOQhPrX+HX+2tVjCewvNL+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WcRXEAAAA2wAAAA8AAAAAAAAAAAAAAAAAmAIAAGRycy9k&#10;b3ducmV2LnhtbFBLBQYAAAAABAAEAPUAAACJAwAAAAA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5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9g574A&#10;AADbAAAADwAAAGRycy9kb3ducmV2LnhtbERPXcsBQRS+V/7DdJQ7ZhFpGZJSyoXwvsXdsXPsbnbO&#10;bDOD9e/NhXL59HzPl42pxJOcLy0rGPQTEMSZ1SXnCv5Om94UhA/IGivLpOBNHpaLdmuOqbYvPtDz&#10;GHIRQ9inqKAIoU6l9FlBBn3f1sSRu1lnMETocqkdvmK4qeQwSSbSYMmxocCa1gVl9+PDKPjf7V2t&#10;h5fNdTJanc7S7jQdrkp1O81qBiJQE37ir3urFYzj2Pgl/g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JvYOe+AAAA2wAAAA8AAAAAAAAAAAAAAAAAmAIAAGRycy9kb3ducmV2&#10;LnhtbFBLBQYAAAAABAAEAPUAAACDAwAAAAA=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5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p1HMUA&#10;AADbAAAADwAAAGRycy9kb3ducmV2LnhtbESPQWsCMRSE7wX/Q3iCt5pVtOjWKGKrSAXBbS+9PTbP&#10;zermZdlEXfvrm0LB4zAz3zCzRWsrcaXGl44VDPoJCOLc6ZILBV+f6+cJCB+QNVaOScGdPCzmnacZ&#10;ptrd+EDXLBQiQtinqMCEUKdS+tyQRd93NXH0jq6xGKJsCqkbvEW4reQwSV6kxZLjgsGaVobyc3ax&#10;Ckarj8vP+36o37IR69NmZwb7b6NUr9suX0EEasMj/N/eagXjK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qnUc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6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lscMA&#10;AADbAAAADwAAAGRycy9kb3ducmV2LnhtbESPy27CQAxF95X4h5GR2JVJK54pA0ItSGxYEPoBbsZN&#10;omY8aWYI4e/xAomldX2Pj1eb3tWqozZUng28jRNQxLm3FRcGvs/71wWoEJEt1p7JwI0CbNaDlxWm&#10;1l/5RF0WCyUQDikaKGNsUq1DXpLDMPYNsWS/vnUYZWwLbVu8CtzV+j1JZtphxXKhxIY+S8r/sosT&#10;DdzFxWRe/NO2m35dzj/Lw7FaGjMa9tsPUJH6+Fx+tA/WwEzs5RcB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8lscMAAADbAAAADwAAAAAAAAAAAAAAAACYAgAAZHJzL2Rv&#10;d25yZXYueG1sUEsFBgAAAAAEAAQA9QAAAIgDAAAAAA=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6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2iysQA&#10;AADbAAAADwAAAGRycy9kb3ducmV2LnhtbESPQWsCMRSE74X+h/AKvRTN2oPV1SgiLe1FihpEb4/k&#10;dXfp5mXZxHX990Yo9DjMzDfMfNm7WnTUhsqzgtEwA0FsvK24UKD3H4MJiBCRLdaeScGVAiwXjw9z&#10;zK2/8Ja6XSxEgnDIUUEZY5NLGUxJDsPQN8TJ+/Gtw5hkW0jb4iXBXS1fs2wsHVacFkpsaF2S+d2d&#10;nQI6dtPN96kyb6zftT7QWX+aF6Wen/rVDESkPv6H/9pfVsF4BPcv6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NosrEAAAA2wAAAA8AAAAAAAAAAAAAAAAAmAIAAGRycy9k&#10;b3ducmV2LnhtbFBLBQYAAAAABAAEAPUAAACJAwAAAAA=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6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gJcEA&#10;AADbAAAADwAAAGRycy9kb3ducmV2LnhtbESPT4vCMBTE74LfITzBm6Z6kKUaZVlW8CL4r+DxkTyb&#10;us1LaaJWP/1mYcHjMDO/YRarztXiTm2oPCuYjDMQxNqbiksFp+N69AEiRGSDtWdS8KQAq2W/t8Dc&#10;+Afv6X6IpUgQDjkqsDE2uZRBW3IYxr4hTt7Ftw5jkm0pTYuPBHe1nGbZTDqsOC1YbOjLkv453JyC&#10;yl5xW7x0wEJ+n7y+7s6SSqWGg+5zDiJSF9/h//bGKJhN4e9L+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Z4CXBAAAA2wAAAA8AAAAAAAAAAAAAAAAAmAIAAGRycy9kb3du&#10;cmV2LnhtbFBLBQYAAAAABAAEAPUAAACGAwAAAAA=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6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NNlsMA&#10;AADbAAAADwAAAGRycy9kb3ducmV2LnhtbESPT2sCMRTE7wW/Q3iCt5q1wlJXo6ggSPfkH/D63Dw3&#10;i5uXsEl1/fZNodDjMDO/YRar3rbiQV1oHCuYjDMQxJXTDdcKzqfd+yeIEJE1to5JwYsCrJaDtwUW&#10;2j35QI9jrEWCcChQgYnRF1KGypDFMHaeOHk311mMSXa11B0+E9y28iPLcmmx4bRg0NPWUHU/flsF&#10;5cbMmvrwNSk3MvdXX1726/NFqdGwX89BROrjf/ivvdcK8i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NNlsMAAADbAAAADwAAAAAAAAAAAAAAAACYAgAAZHJzL2Rv&#10;d25yZXYueG1sUEsFBgAAAAAEAAQA9QAAAIgDAAAAAA==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9B67B0" w:rsidRDefault="009B67B0">
          <w:pPr>
            <w:rPr>
              <w:rFonts w:asciiTheme="majorHAnsi" w:eastAsiaTheme="majorEastAsia" w:hAnsiTheme="majorHAnsi" w:cstheme="majorBidi"/>
              <w:color w:val="F0A22E" w:themeColor="accent1"/>
              <w:sz w:val="72"/>
              <w:szCs w:val="72"/>
              <w:lang w:val="de-DE"/>
            </w:rPr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2336" behindDoc="0" locked="0" layoutInCell="1" allowOverlap="1" wp14:anchorId="00D2491A" wp14:editId="1E4B2737">
                <wp:simplePos x="0" y="0"/>
                <wp:positionH relativeFrom="margin">
                  <wp:align>right</wp:align>
                </wp:positionH>
                <wp:positionV relativeFrom="paragraph">
                  <wp:posOffset>6663414</wp:posOffset>
                </wp:positionV>
                <wp:extent cx="3470275" cy="1416050"/>
                <wp:effectExtent l="0" t="0" r="0" b="0"/>
                <wp:wrapSquare wrapText="bothSides"/>
                <wp:docPr id="99" name="Grafik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ves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0275" cy="141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5664C" wp14:editId="65023485">
                    <wp:simplePos x="0" y="0"/>
                    <wp:positionH relativeFrom="page">
                      <wp:posOffset>3013544</wp:posOffset>
                    </wp:positionH>
                    <wp:positionV relativeFrom="page">
                      <wp:posOffset>1431235</wp:posOffset>
                    </wp:positionV>
                    <wp:extent cx="4492487" cy="2218414"/>
                    <wp:effectExtent l="0" t="0" r="3810" b="10795"/>
                    <wp:wrapNone/>
                    <wp:docPr id="64" name="Textfeld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92487" cy="22184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67B0" w:rsidRPr="009B67B0" w:rsidRDefault="009B67B0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0A22E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6046A">
                                      <w:rPr>
                                        <w:rFonts w:asciiTheme="majorHAnsi" w:eastAsiaTheme="majorEastAsia" w:hAnsiTheme="majorHAnsi" w:cstheme="majorBidi"/>
                                        <w:color w:val="F0A22E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Selbstbestimmt Leben Verwaltungssystem</w:t>
                                    </w:r>
                                  </w:sdtContent>
                                </w:sdt>
                              </w:p>
                              <w:p w:rsidR="009B67B0" w:rsidRPr="009B67B0" w:rsidRDefault="009B67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Installationsanleitung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1566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4" o:spid="_x0000_s1055" type="#_x0000_t202" style="position:absolute;margin-left:237.3pt;margin-top:112.7pt;width:353.75pt;height:174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" filled="f" stroked="f" strokeweight=".5pt">
                    <v:textbox inset="0,0,0,0">
                      <w:txbxContent>
                        <w:p w:rsidR="009B67B0" w:rsidRPr="009B67B0" w:rsidRDefault="009B67B0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de-A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0A22E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6046A">
                                <w:rPr>
                                  <w:rFonts w:asciiTheme="majorHAnsi" w:eastAsiaTheme="majorEastAsia" w:hAnsiTheme="majorHAnsi" w:cstheme="majorBidi"/>
                                  <w:color w:val="F0A22E" w:themeColor="accent1"/>
                                  <w:sz w:val="72"/>
                                  <w:szCs w:val="72"/>
                                  <w:lang w:val="de-DE"/>
                                </w:rPr>
                                <w:t>Selbstbestimmt Leben Verwaltungssystem</w:t>
                              </w:r>
                            </w:sdtContent>
                          </w:sdt>
                        </w:p>
                        <w:p w:rsidR="009B67B0" w:rsidRPr="009B67B0" w:rsidRDefault="009B67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AT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Installationsanleitung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72"/>
              <w:szCs w:val="72"/>
              <w:lang w:val="de-DE"/>
            </w:rPr>
            <w:br w:type="page"/>
          </w:r>
        </w:p>
      </w:sdtContent>
    </w:sdt>
    <w:p w:rsidR="00687315" w:rsidRPr="00EC53E8" w:rsidRDefault="009B67B0" w:rsidP="00CE0BE1">
      <w:pPr>
        <w:pStyle w:val="berschrift1"/>
        <w:rPr>
          <w:lang w:val="de-DE"/>
        </w:rPr>
      </w:pPr>
      <w:r>
        <w:rPr>
          <w:lang w:val="de-DE"/>
        </w:rPr>
        <w:lastRenderedPageBreak/>
        <w:t>Server</w:t>
      </w:r>
    </w:p>
    <w:p w:rsidR="00687315" w:rsidRPr="00EC53E8" w:rsidRDefault="009B67B0" w:rsidP="00CE0BE1">
      <w:pPr>
        <w:pStyle w:val="berschrift2"/>
        <w:rPr>
          <w:lang w:val="de-DE"/>
        </w:rPr>
      </w:pPr>
      <w:r>
        <w:rPr>
          <w:lang w:val="de-DE"/>
        </w:rPr>
        <w:t>Datenbank Software installieren</w:t>
      </w:r>
    </w:p>
    <w:p w:rsidR="00687315" w:rsidRDefault="00687315" w:rsidP="00687315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r w:rsidRPr="005B4BE8">
        <w:rPr>
          <w:lang w:val="de-DE"/>
        </w:rPr>
        <w:t xml:space="preserve">DBInstall.exe im Ordner </w:t>
      </w:r>
      <w:proofErr w:type="spellStart"/>
      <w:r w:rsidRPr="005B4BE8">
        <w:rPr>
          <w:lang w:val="de-DE"/>
        </w:rPr>
        <w:t>ServerInstallation</w:t>
      </w:r>
      <w:proofErr w:type="spellEnd"/>
      <w:r>
        <w:rPr>
          <w:lang w:val="de-DE"/>
        </w:rPr>
        <w:t xml:space="preserve"> ausführen.</w:t>
      </w:r>
    </w:p>
    <w:p w:rsidR="00687315" w:rsidRPr="005B4BE8" w:rsidRDefault="00687315" w:rsidP="00687315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>Drücken Sie auf „Next“.</w:t>
      </w:r>
    </w:p>
    <w:p w:rsidR="00687315" w:rsidRDefault="00687315" w:rsidP="00FF7E0A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r w:rsidRPr="00687315">
        <w:rPr>
          <w:lang w:val="de-DE"/>
        </w:rPr>
        <w:t>Wählen Sie ein Installationsverzeichnis und drücken S</w:t>
      </w:r>
      <w:r>
        <w:rPr>
          <w:lang w:val="de-DE"/>
        </w:rPr>
        <w:t>ie a</w:t>
      </w:r>
      <w:r w:rsidRPr="00687315">
        <w:rPr>
          <w:lang w:val="de-DE"/>
        </w:rPr>
        <w:t xml:space="preserve">uf </w:t>
      </w:r>
      <w:r>
        <w:rPr>
          <w:lang w:val="de-DE"/>
        </w:rPr>
        <w:t>„Next“</w:t>
      </w:r>
      <w:r w:rsidRPr="00687315">
        <w:rPr>
          <w:lang w:val="de-DE"/>
        </w:rPr>
        <w:t>.</w:t>
      </w:r>
    </w:p>
    <w:p w:rsidR="00687315" w:rsidRDefault="00687315" w:rsidP="00FF7E0A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>Wählen Sie ein Verzeichnis in denen die Daten gespeichert werden und drücken Sie auf „Next“.</w:t>
      </w:r>
    </w:p>
    <w:p w:rsidR="00687315" w:rsidRDefault="00687315" w:rsidP="00FF7E0A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 xml:space="preserve">Nun können Sie ein Passwort wählen. </w:t>
      </w:r>
      <w:r>
        <w:rPr>
          <w:lang w:val="de-DE"/>
        </w:rPr>
        <w:br/>
      </w:r>
      <w:r w:rsidRPr="00687315">
        <w:rPr>
          <w:lang w:val="de-DE"/>
        </w:rPr>
        <w:t>(Wird bei der Konfiguration des Clients benötigt)</w:t>
      </w:r>
    </w:p>
    <w:p w:rsidR="00687315" w:rsidRDefault="00687315" w:rsidP="00FF7E0A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r w:rsidRPr="00687315">
        <w:rPr>
          <w:lang w:val="de-DE"/>
        </w:rPr>
        <w:t>Der Port muss ebenfalls eingegeben werden. Standard: 5432</w:t>
      </w:r>
      <w:r w:rsidRPr="00687315">
        <w:rPr>
          <w:lang w:val="de-DE"/>
        </w:rPr>
        <w:br/>
        <w:t>(Wird bei der Konfiguration des Clients benötigt)</w:t>
      </w:r>
    </w:p>
    <w:p w:rsidR="00687315" w:rsidRDefault="00687315" w:rsidP="00FF7E0A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>Drücken Sie auf „Next“ bist die Installation startet.</w:t>
      </w:r>
    </w:p>
    <w:p w:rsidR="00687315" w:rsidRPr="00687315" w:rsidRDefault="00687315" w:rsidP="00FF7E0A">
      <w:pPr>
        <w:pStyle w:val="Listenabsatz"/>
        <w:numPr>
          <w:ilvl w:val="0"/>
          <w:numId w:val="2"/>
        </w:numPr>
        <w:spacing w:line="360" w:lineRule="auto"/>
        <w:rPr>
          <w:lang w:val="de-DE"/>
        </w:rPr>
      </w:pPr>
      <w:r>
        <w:rPr>
          <w:lang w:val="de-DE"/>
        </w:rPr>
        <w:t xml:space="preserve">Entfernen Sie die Option Stack </w:t>
      </w:r>
      <w:proofErr w:type="spellStart"/>
      <w:r>
        <w:rPr>
          <w:lang w:val="de-DE"/>
        </w:rPr>
        <w:t>Builder</w:t>
      </w:r>
      <w:proofErr w:type="spellEnd"/>
      <w:r>
        <w:rPr>
          <w:lang w:val="de-DE"/>
        </w:rPr>
        <w:t xml:space="preserve"> und drücken Sie auf </w:t>
      </w:r>
      <w:r w:rsidR="006D5BA1">
        <w:rPr>
          <w:lang w:val="de-DE"/>
        </w:rPr>
        <w:t>„</w:t>
      </w:r>
      <w:r>
        <w:rPr>
          <w:lang w:val="de-DE"/>
        </w:rPr>
        <w:t>Finish</w:t>
      </w:r>
      <w:r w:rsidR="006D5BA1">
        <w:rPr>
          <w:lang w:val="de-DE"/>
        </w:rPr>
        <w:t>“</w:t>
      </w:r>
      <w:r>
        <w:rPr>
          <w:lang w:val="de-DE"/>
        </w:rPr>
        <w:t>.</w:t>
      </w:r>
    </w:p>
    <w:p w:rsidR="00687315" w:rsidRPr="00A07DF9" w:rsidRDefault="009B67B0" w:rsidP="00A07DF9">
      <w:pPr>
        <w:pStyle w:val="berschrift2"/>
        <w:rPr>
          <w:u w:val="single"/>
          <w:lang w:val="de-DE"/>
        </w:rPr>
      </w:pPr>
      <w:r>
        <w:rPr>
          <w:lang w:val="de-DE"/>
        </w:rPr>
        <w:t>Datenbank initialisieren</w:t>
      </w:r>
    </w:p>
    <w:p w:rsidR="00CE0BE1" w:rsidRDefault="00CE0BE1" w:rsidP="00CE0BE1">
      <w:pPr>
        <w:pStyle w:val="Listenabsatz"/>
        <w:numPr>
          <w:ilvl w:val="0"/>
          <w:numId w:val="3"/>
        </w:numPr>
        <w:spacing w:line="360" w:lineRule="auto"/>
        <w:rPr>
          <w:lang w:val="de-DE"/>
        </w:rPr>
      </w:pPr>
      <w:r>
        <w:rPr>
          <w:lang w:val="de-DE"/>
        </w:rPr>
        <w:t>Kopieren Sie die Datei „</w:t>
      </w:r>
      <w:proofErr w:type="spellStart"/>
      <w:r>
        <w:rPr>
          <w:lang w:val="de-DE"/>
        </w:rPr>
        <w:t>SQL_DB.sql</w:t>
      </w:r>
      <w:proofErr w:type="spellEnd"/>
      <w:r>
        <w:rPr>
          <w:lang w:val="de-DE"/>
        </w:rPr>
        <w:t xml:space="preserve">“ in folgendes Verzeichnis </w:t>
      </w:r>
    </w:p>
    <w:p w:rsidR="00CE0BE1" w:rsidRDefault="00CE0BE1" w:rsidP="00CE0BE1">
      <w:pPr>
        <w:pStyle w:val="Listenabsatz"/>
        <w:spacing w:line="360" w:lineRule="auto"/>
        <w:rPr>
          <w:lang w:val="de-DE"/>
        </w:rPr>
      </w:pPr>
      <w:r>
        <w:rPr>
          <w:lang w:val="de-DE"/>
        </w:rPr>
        <w:t>„</w:t>
      </w:r>
      <w:r w:rsidRPr="008D2389">
        <w:rPr>
          <w:lang w:val="de-DE"/>
        </w:rPr>
        <w:t>C:\</w:t>
      </w:r>
      <w:proofErr w:type="spellStart"/>
      <w:r w:rsidRPr="008D2389">
        <w:rPr>
          <w:lang w:val="de-DE"/>
        </w:rPr>
        <w:t>Program</w:t>
      </w:r>
      <w:proofErr w:type="spellEnd"/>
      <w:r w:rsidRPr="008D2389">
        <w:rPr>
          <w:lang w:val="de-DE"/>
        </w:rPr>
        <w:t xml:space="preserve"> Files\</w:t>
      </w:r>
      <w:proofErr w:type="spellStart"/>
      <w:r w:rsidRPr="008D2389">
        <w:rPr>
          <w:lang w:val="de-DE"/>
        </w:rPr>
        <w:t>PostgreSQL</w:t>
      </w:r>
      <w:proofErr w:type="spellEnd"/>
      <w:r w:rsidRPr="008D2389">
        <w:rPr>
          <w:lang w:val="de-DE"/>
        </w:rPr>
        <w:t>\9.4\bin</w:t>
      </w:r>
      <w:r>
        <w:rPr>
          <w:lang w:val="de-DE"/>
        </w:rPr>
        <w:t>“ bzw. „[ihr Installationsverzeichnis]\9.4\bin“</w:t>
      </w:r>
    </w:p>
    <w:p w:rsidR="00CE0BE1" w:rsidRDefault="00CE0BE1" w:rsidP="00CE0BE1">
      <w:pPr>
        <w:pStyle w:val="Listenabsatz"/>
        <w:numPr>
          <w:ilvl w:val="0"/>
          <w:numId w:val="3"/>
        </w:numPr>
        <w:spacing w:line="360" w:lineRule="auto"/>
        <w:rPr>
          <w:lang w:val="de-DE"/>
        </w:rPr>
      </w:pPr>
      <w:r>
        <w:rPr>
          <w:lang w:val="de-DE"/>
        </w:rPr>
        <w:t xml:space="preserve">In diesem Ordner </w:t>
      </w:r>
      <w:proofErr w:type="spellStart"/>
      <w:r>
        <w:rPr>
          <w:lang w:val="de-DE"/>
        </w:rPr>
        <w:t>Shift</w:t>
      </w:r>
      <w:proofErr w:type="spellEnd"/>
      <w:r>
        <w:rPr>
          <w:lang w:val="de-DE"/>
        </w:rPr>
        <w:t xml:space="preserve"> gedrückt halten und Rechts-Klick.</w:t>
      </w:r>
    </w:p>
    <w:p w:rsidR="00CE0BE1" w:rsidRDefault="00CE0BE1" w:rsidP="00CE0BE1">
      <w:pPr>
        <w:pStyle w:val="Listenabsatz"/>
        <w:numPr>
          <w:ilvl w:val="0"/>
          <w:numId w:val="3"/>
        </w:numPr>
        <w:spacing w:line="360" w:lineRule="auto"/>
        <w:rPr>
          <w:lang w:val="de-DE"/>
        </w:rPr>
      </w:pPr>
      <w:r>
        <w:rPr>
          <w:lang w:val="de-DE"/>
        </w:rPr>
        <w:t>Wählen Sie im Rechts-Klick-Menü „Eingabeaufforderung hier öffnen“.</w:t>
      </w:r>
    </w:p>
    <w:p w:rsidR="00687315" w:rsidRPr="00A07DF9" w:rsidRDefault="00CE0BE1" w:rsidP="00687315">
      <w:pPr>
        <w:pStyle w:val="Listenabsatz"/>
        <w:numPr>
          <w:ilvl w:val="0"/>
          <w:numId w:val="3"/>
        </w:numPr>
        <w:spacing w:line="360" w:lineRule="auto"/>
        <w:rPr>
          <w:lang w:val="de-DE"/>
        </w:rPr>
      </w:pPr>
      <w:r>
        <w:rPr>
          <w:lang w:val="de-DE"/>
        </w:rPr>
        <w:t>Geben</w:t>
      </w:r>
      <w:r w:rsidR="00CF3CDA">
        <w:rPr>
          <w:lang w:val="de-DE"/>
        </w:rPr>
        <w:t xml:space="preserve"> sie hier folgendes </w:t>
      </w:r>
      <w:proofErr w:type="spellStart"/>
      <w:r w:rsidR="00CF3CDA">
        <w:rPr>
          <w:lang w:val="de-DE"/>
        </w:rPr>
        <w:t>Commando</w:t>
      </w:r>
      <w:proofErr w:type="spellEnd"/>
      <w:r w:rsidR="00CF3CDA">
        <w:rPr>
          <w:lang w:val="de-DE"/>
        </w:rPr>
        <w:t xml:space="preserve">  und anschließend ihr Passwort ein</w:t>
      </w:r>
      <w:r>
        <w:rPr>
          <w:lang w:val="de-DE"/>
        </w:rPr>
        <w:t>:</w:t>
      </w:r>
      <w:r w:rsidRPr="009B67B0">
        <w:rPr>
          <w:lang w:val="de-AT"/>
        </w:rPr>
        <w:t xml:space="preserve"> </w:t>
      </w:r>
      <w:r w:rsidR="00A07DF9" w:rsidRPr="009B67B0">
        <w:rPr>
          <w:lang w:val="de-AT"/>
        </w:rPr>
        <w:br/>
        <w:t>“</w:t>
      </w:r>
      <w:proofErr w:type="spellStart"/>
      <w:r w:rsidR="00A07DF9" w:rsidRPr="009B67B0">
        <w:rPr>
          <w:lang w:val="de-AT"/>
        </w:rPr>
        <w:t>psql</w:t>
      </w:r>
      <w:proofErr w:type="spellEnd"/>
      <w:r w:rsidR="00A07DF9" w:rsidRPr="009B67B0">
        <w:rPr>
          <w:lang w:val="de-AT"/>
        </w:rPr>
        <w:t xml:space="preserve"> –</w:t>
      </w:r>
      <w:proofErr w:type="spellStart"/>
      <w:r w:rsidR="00A07DF9" w:rsidRPr="009B67B0">
        <w:rPr>
          <w:lang w:val="de-AT"/>
        </w:rPr>
        <w:t>username</w:t>
      </w:r>
      <w:proofErr w:type="spellEnd"/>
      <w:r w:rsidR="00A07DF9" w:rsidRPr="009B67B0">
        <w:rPr>
          <w:lang w:val="de-AT"/>
        </w:rPr>
        <w:t>=</w:t>
      </w:r>
      <w:proofErr w:type="spellStart"/>
      <w:r w:rsidR="00A07DF9" w:rsidRPr="009B67B0">
        <w:rPr>
          <w:lang w:val="de-AT"/>
        </w:rPr>
        <w:t>postgres</w:t>
      </w:r>
      <w:proofErr w:type="spellEnd"/>
      <w:r w:rsidR="00A07DF9" w:rsidRPr="009B67B0">
        <w:rPr>
          <w:lang w:val="de-AT"/>
        </w:rPr>
        <w:t xml:space="preserve"> –</w:t>
      </w:r>
      <w:proofErr w:type="spellStart"/>
      <w:r w:rsidR="00A07DF9" w:rsidRPr="009B67B0">
        <w:rPr>
          <w:lang w:val="de-AT"/>
        </w:rPr>
        <w:t>file</w:t>
      </w:r>
      <w:proofErr w:type="spellEnd"/>
      <w:r w:rsidR="00A07DF9" w:rsidRPr="009B67B0">
        <w:rPr>
          <w:lang w:val="de-AT"/>
        </w:rPr>
        <w:t>=</w:t>
      </w:r>
      <w:proofErr w:type="spellStart"/>
      <w:r w:rsidR="00A07DF9" w:rsidRPr="009B67B0">
        <w:rPr>
          <w:lang w:val="de-AT"/>
        </w:rPr>
        <w:t>SQL_DB.sql</w:t>
      </w:r>
      <w:proofErr w:type="spellEnd"/>
      <w:r w:rsidR="00A07DF9" w:rsidRPr="009B67B0">
        <w:rPr>
          <w:lang w:val="de-AT"/>
        </w:rPr>
        <w:t>”</w:t>
      </w:r>
      <w:r w:rsidRPr="009B67B0">
        <w:rPr>
          <w:lang w:val="de-AT"/>
        </w:rPr>
        <w:br/>
      </w:r>
      <w:r w:rsidR="00A07DF9">
        <w:rPr>
          <w:noProof/>
          <w:lang w:val="de-AT" w:eastAsia="de-AT"/>
        </w:rPr>
        <w:drawing>
          <wp:inline distT="0" distB="0" distL="0" distR="0" wp14:anchorId="0001A2F8" wp14:editId="2D08F1C6">
            <wp:extent cx="5943600" cy="704215"/>
            <wp:effectExtent l="0" t="0" r="0" b="63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40" w:rsidRDefault="00236C40">
      <w:pPr>
        <w:rPr>
          <w:rFonts w:asciiTheme="majorHAnsi" w:eastAsiaTheme="majorEastAsia" w:hAnsiTheme="majorHAnsi" w:cstheme="majorBidi"/>
          <w:color w:val="F0A22E" w:themeColor="accent1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687315" w:rsidRPr="009B67B0" w:rsidRDefault="00687315" w:rsidP="0036276F">
      <w:pPr>
        <w:pStyle w:val="berschrift1"/>
        <w:rPr>
          <w:rStyle w:val="berschrift1Zchn"/>
          <w:lang w:val="de-AT"/>
        </w:rPr>
      </w:pPr>
      <w:r w:rsidRPr="00EC53E8">
        <w:rPr>
          <w:lang w:val="de-DE"/>
        </w:rPr>
        <w:lastRenderedPageBreak/>
        <w:t>C</w:t>
      </w:r>
      <w:proofErr w:type="spellStart"/>
      <w:r w:rsidR="009B67B0">
        <w:rPr>
          <w:rStyle w:val="berschrift1Zchn"/>
          <w:lang w:val="de-AT"/>
        </w:rPr>
        <w:t>lient</w:t>
      </w:r>
      <w:proofErr w:type="spellEnd"/>
    </w:p>
    <w:p w:rsidR="00687315" w:rsidRPr="00EC53E8" w:rsidRDefault="00687315" w:rsidP="00687315">
      <w:pPr>
        <w:rPr>
          <w:lang w:val="de-DE"/>
        </w:rPr>
      </w:pPr>
    </w:p>
    <w:p w:rsidR="00687315" w:rsidRPr="00AB635C" w:rsidRDefault="00876784" w:rsidP="00687315">
      <w:pPr>
        <w:rPr>
          <w:lang w:val="de-DE"/>
        </w:rPr>
      </w:pPr>
      <w:r>
        <w:rPr>
          <w:lang w:val="de-DE"/>
        </w:rPr>
        <w:t>Kopieren S</w:t>
      </w:r>
      <w:r w:rsidR="00687315">
        <w:rPr>
          <w:lang w:val="de-DE"/>
        </w:rPr>
        <w:t xml:space="preserve">ie den Ordner </w:t>
      </w:r>
      <w:proofErr w:type="spellStart"/>
      <w:r>
        <w:rPr>
          <w:lang w:val="de-DE"/>
        </w:rPr>
        <w:t>SeLVeS</w:t>
      </w:r>
      <w:proofErr w:type="spellEnd"/>
      <w:r w:rsidR="00687315">
        <w:rPr>
          <w:lang w:val="de-DE"/>
        </w:rPr>
        <w:t xml:space="preserve"> auf ihren PC.</w:t>
      </w:r>
    </w:p>
    <w:p w:rsidR="00687315" w:rsidRDefault="00687315" w:rsidP="00687315">
      <w:pPr>
        <w:rPr>
          <w:lang w:val="de-DE"/>
        </w:rPr>
      </w:pPr>
    </w:p>
    <w:p w:rsidR="00687315" w:rsidRPr="00EC53E8" w:rsidRDefault="00687315" w:rsidP="0036276F">
      <w:pPr>
        <w:pStyle w:val="berschrift2"/>
        <w:rPr>
          <w:lang w:val="de-DE"/>
        </w:rPr>
      </w:pPr>
      <w:r>
        <w:rPr>
          <w:lang w:val="de-DE"/>
        </w:rPr>
        <w:t>Konfiguration des Clients</w:t>
      </w:r>
    </w:p>
    <w:p w:rsidR="00687315" w:rsidRPr="00AB635C" w:rsidRDefault="00687315" w:rsidP="00687315">
      <w:pPr>
        <w:rPr>
          <w:lang w:val="de-DE"/>
        </w:rPr>
      </w:pPr>
      <w:r w:rsidRPr="00AB635C">
        <w:rPr>
          <w:lang w:val="de-DE"/>
        </w:rPr>
        <w:t>In der config.txt Datei im Ordner müssen folgende Daten eingetragen w</w:t>
      </w:r>
      <w:r>
        <w:rPr>
          <w:lang w:val="de-DE"/>
        </w:rPr>
        <w:t>erden:</w:t>
      </w:r>
    </w:p>
    <w:p w:rsidR="00687315" w:rsidRPr="009B67B0" w:rsidRDefault="00687315" w:rsidP="009B67B0">
      <w:pPr>
        <w:pStyle w:val="Listenabsatz"/>
        <w:numPr>
          <w:ilvl w:val="0"/>
          <w:numId w:val="8"/>
        </w:numPr>
        <w:spacing w:line="360" w:lineRule="auto"/>
        <w:rPr>
          <w:lang w:val="de-DE"/>
        </w:rPr>
      </w:pPr>
      <w:r w:rsidRPr="009B67B0">
        <w:rPr>
          <w:b/>
          <w:lang w:val="de-DE"/>
        </w:rPr>
        <w:t>Server</w:t>
      </w:r>
      <w:r w:rsidRPr="009B67B0">
        <w:rPr>
          <w:lang w:val="de-DE"/>
        </w:rPr>
        <w:t xml:space="preserve">: </w:t>
      </w:r>
      <w:r w:rsidRPr="009B67B0">
        <w:rPr>
          <w:lang w:val="de-DE"/>
        </w:rPr>
        <w:br/>
        <w:t>Es muss die IP-Adresse des Servers auf dem die Datenbank installiert wurde angegeben werden</w:t>
      </w:r>
    </w:p>
    <w:p w:rsidR="00687315" w:rsidRPr="009B67B0" w:rsidRDefault="00687315" w:rsidP="009B67B0">
      <w:pPr>
        <w:pStyle w:val="Listenabsatz"/>
        <w:numPr>
          <w:ilvl w:val="0"/>
          <w:numId w:val="8"/>
        </w:numPr>
        <w:spacing w:line="360" w:lineRule="auto"/>
        <w:rPr>
          <w:lang w:val="de-DE"/>
        </w:rPr>
      </w:pPr>
      <w:r w:rsidRPr="009B67B0">
        <w:rPr>
          <w:b/>
          <w:lang w:val="de-DE"/>
        </w:rPr>
        <w:t>Port</w:t>
      </w:r>
      <w:r w:rsidRPr="009B67B0">
        <w:rPr>
          <w:lang w:val="de-DE"/>
        </w:rPr>
        <w:t xml:space="preserve">: </w:t>
      </w:r>
      <w:r w:rsidRPr="009B67B0">
        <w:rPr>
          <w:lang w:val="de-DE"/>
        </w:rPr>
        <w:br/>
        <w:t>Hier wird der Port des Servers angegeben werden. (Standard: 5432)</w:t>
      </w:r>
    </w:p>
    <w:p w:rsidR="00687315" w:rsidRPr="009B67B0" w:rsidRDefault="00687315" w:rsidP="009B67B0">
      <w:pPr>
        <w:pStyle w:val="Listenabsatz"/>
        <w:numPr>
          <w:ilvl w:val="0"/>
          <w:numId w:val="8"/>
        </w:numPr>
        <w:spacing w:line="360" w:lineRule="auto"/>
        <w:rPr>
          <w:lang w:val="de-DE"/>
        </w:rPr>
      </w:pPr>
      <w:r w:rsidRPr="009B67B0">
        <w:rPr>
          <w:b/>
          <w:lang w:val="de-DE"/>
        </w:rPr>
        <w:t>User</w:t>
      </w:r>
      <w:r w:rsidRPr="009B67B0">
        <w:rPr>
          <w:lang w:val="de-DE"/>
        </w:rPr>
        <w:t xml:space="preserve">: </w:t>
      </w:r>
    </w:p>
    <w:p w:rsidR="00687315" w:rsidRPr="009B67B0" w:rsidRDefault="00687315" w:rsidP="009B67B0">
      <w:pPr>
        <w:pStyle w:val="Listenabsatz"/>
        <w:spacing w:line="360" w:lineRule="auto"/>
        <w:rPr>
          <w:lang w:val="de-DE"/>
        </w:rPr>
      </w:pPr>
      <w:r w:rsidRPr="009B67B0">
        <w:rPr>
          <w:lang w:val="de-DE"/>
        </w:rPr>
        <w:t xml:space="preserve">Es muss die ID des Benutzers, welcher bei der Installation der Datenbank eingegeben wurde, angegeben werden. (Standard: </w:t>
      </w:r>
      <w:proofErr w:type="spellStart"/>
      <w:r w:rsidRPr="009B67B0">
        <w:rPr>
          <w:lang w:val="de-DE"/>
        </w:rPr>
        <w:t>postgres</w:t>
      </w:r>
      <w:proofErr w:type="spellEnd"/>
      <w:r w:rsidRPr="009B67B0">
        <w:rPr>
          <w:lang w:val="de-DE"/>
        </w:rPr>
        <w:t>)</w:t>
      </w:r>
    </w:p>
    <w:p w:rsidR="00687315" w:rsidRPr="009B67B0" w:rsidRDefault="00687315" w:rsidP="009B67B0">
      <w:pPr>
        <w:pStyle w:val="Listenabsatz"/>
        <w:numPr>
          <w:ilvl w:val="0"/>
          <w:numId w:val="8"/>
        </w:numPr>
        <w:spacing w:line="360" w:lineRule="auto"/>
        <w:rPr>
          <w:lang w:val="de-DE"/>
        </w:rPr>
      </w:pPr>
      <w:r w:rsidRPr="009B67B0">
        <w:rPr>
          <w:b/>
          <w:lang w:val="de-DE"/>
        </w:rPr>
        <w:t>Passwort</w:t>
      </w:r>
      <w:r w:rsidRPr="009B67B0">
        <w:rPr>
          <w:lang w:val="de-DE"/>
        </w:rPr>
        <w:t>:</w:t>
      </w:r>
      <w:r w:rsidRPr="009B67B0">
        <w:rPr>
          <w:noProof/>
          <w:lang w:val="de-DE" w:eastAsia="de-DE"/>
        </w:rPr>
        <w:t xml:space="preserve"> </w:t>
      </w:r>
    </w:p>
    <w:p w:rsidR="00687315" w:rsidRPr="009B67B0" w:rsidRDefault="00687315" w:rsidP="009B67B0">
      <w:pPr>
        <w:pStyle w:val="Listenabsatz"/>
        <w:spacing w:line="360" w:lineRule="auto"/>
        <w:rPr>
          <w:noProof/>
          <w:lang w:val="de-DE" w:eastAsia="de-DE"/>
        </w:rPr>
      </w:pPr>
      <w:r w:rsidRPr="009B67B0">
        <w:rPr>
          <w:lang w:val="de-DE"/>
        </w:rPr>
        <w:t xml:space="preserve">Es muss das Passwort des Benutzers, welcher bei der Installation der Datenbank eingegeben wurde, angegeben werden. </w:t>
      </w:r>
    </w:p>
    <w:p w:rsidR="00687315" w:rsidRDefault="009B67B0" w:rsidP="009B67B0">
      <w:pPr>
        <w:pStyle w:val="berschrift3"/>
        <w:rPr>
          <w:lang w:val="de-DE"/>
        </w:rPr>
      </w:pPr>
      <w:r>
        <w:rPr>
          <w:lang w:val="de-DE"/>
        </w:rPr>
        <w:t>Beispiel</w:t>
      </w:r>
      <w:bookmarkStart w:id="0" w:name="_GoBack"/>
      <w:bookmarkEnd w:id="0"/>
    </w:p>
    <w:p w:rsidR="00687315" w:rsidRDefault="00687315" w:rsidP="00687315">
      <w:pPr>
        <w:spacing w:line="360" w:lineRule="auto"/>
        <w:rPr>
          <w:lang w:val="de-DE"/>
        </w:rPr>
      </w:pPr>
      <w:r>
        <w:rPr>
          <w:noProof/>
          <w:lang w:val="de-AT" w:eastAsia="de-AT"/>
        </w:rPr>
        <w:drawing>
          <wp:inline distT="0" distB="0" distL="0" distR="0" wp14:anchorId="240A846B" wp14:editId="4286C57A">
            <wp:extent cx="37719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15" w:rsidRDefault="00687315" w:rsidP="00236C40">
      <w:pPr>
        <w:rPr>
          <w:lang w:val="de-DE"/>
        </w:rPr>
      </w:pPr>
    </w:p>
    <w:sectPr w:rsidR="00687315" w:rsidSect="00AA553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2BF" w:rsidRDefault="005C42BF" w:rsidP="00AA553C">
      <w:pPr>
        <w:spacing w:after="0" w:line="240" w:lineRule="auto"/>
      </w:pPr>
      <w:r>
        <w:separator/>
      </w:r>
    </w:p>
  </w:endnote>
  <w:endnote w:type="continuationSeparator" w:id="0">
    <w:p w:rsidR="005C42BF" w:rsidRDefault="005C42BF" w:rsidP="00AA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53C" w:rsidRDefault="00AA553C" w:rsidP="00AA553C">
    <w:pPr>
      <w:pStyle w:val="Fuzeile"/>
    </w:pPr>
  </w:p>
  <w:p w:rsidR="00AA553C" w:rsidRDefault="00AA553C" w:rsidP="00AA553C"/>
  <w:p w:rsidR="00AA553C" w:rsidRPr="00AA553C" w:rsidRDefault="00AA553C" w:rsidP="00AA553C">
    <w:pPr>
      <w:pBdr>
        <w:left w:val="single" w:sz="12" w:space="11" w:color="F0A22E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fldChar w:fldCharType="separate"/>
    </w:r>
    <w:r w:rsidR="009B67B0" w:rsidRPr="009B67B0">
      <w:rPr>
        <w:rFonts w:asciiTheme="majorHAnsi" w:eastAsiaTheme="majorEastAsia" w:hAnsiTheme="majorHAnsi" w:cstheme="majorBidi"/>
        <w:noProof/>
        <w:color w:val="C77C0E" w:themeColor="accent1" w:themeShade="BF"/>
        <w:sz w:val="26"/>
        <w:szCs w:val="26"/>
        <w:lang w:val="de-DE"/>
      </w:rPr>
      <w:t>2</w:t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 w:rsidR="00553EA3"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>Stand 22</w:t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>.06.2015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2BF" w:rsidRDefault="005C42BF" w:rsidP="00AA553C">
      <w:pPr>
        <w:spacing w:after="0" w:line="240" w:lineRule="auto"/>
      </w:pPr>
      <w:r>
        <w:separator/>
      </w:r>
    </w:p>
  </w:footnote>
  <w:footnote w:type="continuationSeparator" w:id="0">
    <w:p w:rsidR="005C42BF" w:rsidRDefault="005C42BF" w:rsidP="00AA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53C" w:rsidRPr="00AA553C" w:rsidRDefault="00AA553C" w:rsidP="00AA553C">
    <w:pP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</w:pPr>
    <w:r>
      <w:rPr>
        <w:noProof/>
        <w:lang w:val="de-AT" w:eastAsia="de-AT"/>
      </w:rPr>
      <w:drawing>
        <wp:anchor distT="0" distB="0" distL="114300" distR="114300" simplePos="0" relativeHeight="251659264" behindDoc="0" locked="0" layoutInCell="1" allowOverlap="1" wp14:anchorId="0AF312C8" wp14:editId="2A244A70">
          <wp:simplePos x="0" y="0"/>
          <wp:positionH relativeFrom="column">
            <wp:posOffset>-182355</wp:posOffset>
          </wp:positionH>
          <wp:positionV relativeFrom="paragraph">
            <wp:posOffset>-182521</wp:posOffset>
          </wp:positionV>
          <wp:extent cx="1112520" cy="454025"/>
          <wp:effectExtent l="0" t="0" r="0" b="3175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lves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52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spellStart"/>
    <w:r w:rsidRPr="00AA553C"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>Installationsanleitung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135E"/>
    <w:multiLevelType w:val="hybridMultilevel"/>
    <w:tmpl w:val="489E288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F8681E"/>
    <w:multiLevelType w:val="hybridMultilevel"/>
    <w:tmpl w:val="1A9051B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3B7CD4"/>
    <w:multiLevelType w:val="hybridMultilevel"/>
    <w:tmpl w:val="32067A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64B5"/>
    <w:multiLevelType w:val="hybridMultilevel"/>
    <w:tmpl w:val="A32423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2916"/>
    <w:multiLevelType w:val="hybridMultilevel"/>
    <w:tmpl w:val="F4482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71918"/>
    <w:multiLevelType w:val="hybridMultilevel"/>
    <w:tmpl w:val="1CBEE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218AC"/>
    <w:multiLevelType w:val="hybridMultilevel"/>
    <w:tmpl w:val="863E5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00532"/>
    <w:multiLevelType w:val="hybridMultilevel"/>
    <w:tmpl w:val="877C3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5C"/>
    <w:rsid w:val="00236C40"/>
    <w:rsid w:val="00322AD4"/>
    <w:rsid w:val="0036276F"/>
    <w:rsid w:val="00553EA3"/>
    <w:rsid w:val="005C42BF"/>
    <w:rsid w:val="00687315"/>
    <w:rsid w:val="006D5BA1"/>
    <w:rsid w:val="007C43B1"/>
    <w:rsid w:val="0083378B"/>
    <w:rsid w:val="00876784"/>
    <w:rsid w:val="009B67B0"/>
    <w:rsid w:val="00A07DF9"/>
    <w:rsid w:val="00AA553C"/>
    <w:rsid w:val="00AB635C"/>
    <w:rsid w:val="00CE0BE1"/>
    <w:rsid w:val="00CF3CDA"/>
    <w:rsid w:val="00DA3DF0"/>
    <w:rsid w:val="00E533B0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58E1-06B9-4AD4-895C-0680456C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F0A22E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0A22E" w:themeColor="accent1"/>
      <w:spacing w:val="-7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0A22E" w:themeColor="accent1"/>
      <w:spacing w:val="-7"/>
      <w:sz w:val="64"/>
      <w:szCs w:val="64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F0A22E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A5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553C"/>
  </w:style>
  <w:style w:type="paragraph" w:styleId="Fuzeile">
    <w:name w:val="footer"/>
    <w:basedOn w:val="Standard"/>
    <w:link w:val="FuzeileZchn"/>
    <w:uiPriority w:val="99"/>
    <w:unhideWhenUsed/>
    <w:rsid w:val="00AA5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553C"/>
  </w:style>
  <w:style w:type="character" w:customStyle="1" w:styleId="KeinLeerraumZchn">
    <w:name w:val="Kein Leerraum Zchn"/>
    <w:basedOn w:val="Absatz-Standardschriftart"/>
    <w:link w:val="KeinLeerraum"/>
    <w:uiPriority w:val="1"/>
    <w:rsid w:val="00AA5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310458023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3</Pages>
  <Words>222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Installationsanleitung</vt:lpstr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Selbstbestimmt Leben Verwaltungssystem</dc:title>
  <dc:subject>Installationsanleitung</dc:subject>
  <dc:creator>Stuettler Thomas - S1310458023</dc:creator>
  <cp:keywords/>
  <cp:lastModifiedBy>Katharina Zeiringer</cp:lastModifiedBy>
  <cp:revision>9</cp:revision>
  <dcterms:created xsi:type="dcterms:W3CDTF">2015-06-17T12:22:00Z</dcterms:created>
  <dcterms:modified xsi:type="dcterms:W3CDTF">2015-06-22T09:36:00Z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